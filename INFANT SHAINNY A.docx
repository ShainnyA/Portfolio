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9FC3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AEDCDDD" wp14:editId="7FFF4ECE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7E6D43A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619039C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3C33F7FF" w14:textId="53DD124F" w:rsidR="001026A6" w:rsidRDefault="002B049D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4843075F" wp14:editId="671EA884">
                  <wp:extent cx="2337710" cy="2925852"/>
                  <wp:effectExtent l="0" t="0" r="5715" b="8255"/>
                  <wp:docPr id="885367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367314" name="Picture 8853673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47" cy="295343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30BDCAB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7C171A48" w14:textId="63202B76" w:rsidR="001026A6" w:rsidRPr="00B548F1" w:rsidRDefault="002B049D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INFANT SHAINNY A</w:t>
            </w:r>
          </w:p>
          <w:p w14:paraId="1D583EC2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F7C83B299E9D4E43878DF6280160670D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5D6C6307" w14:textId="26D27B5F" w:rsidR="001026A6" w:rsidRDefault="002B049D" w:rsidP="00312C60">
            <w:pPr>
              <w:pStyle w:val="Heading2"/>
            </w:pPr>
            <w:r>
              <w:t>26, Dec 2022 – 11, Jan 2022</w:t>
            </w:r>
          </w:p>
          <w:p w14:paraId="221FF97B" w14:textId="3B5DDA71" w:rsidR="001026A6" w:rsidRDefault="002B049D" w:rsidP="00312C60">
            <w:r>
              <w:t>Hospital Implant Training in Apollo Hospitals.</w:t>
            </w:r>
          </w:p>
          <w:p w14:paraId="3FB2B9C7" w14:textId="6516A2B3" w:rsidR="001026A6" w:rsidRDefault="002B049D" w:rsidP="00312C60">
            <w:pPr>
              <w:pStyle w:val="Heading2"/>
            </w:pPr>
            <w:r>
              <w:t>12, Oct 2023 – 13, Oct 2023</w:t>
            </w:r>
            <w:r w:rsidR="001026A6">
              <w:t xml:space="preserve"> </w:t>
            </w:r>
          </w:p>
          <w:p w14:paraId="4A509A8D" w14:textId="60ADDE6A" w:rsidR="001026A6" w:rsidRDefault="00000000" w:rsidP="00312C60">
            <w:pPr>
              <w:pStyle w:val="Heading2"/>
              <w:rPr>
                <w:b w:val="0"/>
                <w:bCs w:val="0"/>
                <w:color w:val="1D1C1D"/>
                <w:szCs w:val="24"/>
              </w:rPr>
            </w:pPr>
            <w:sdt>
              <w:sdtPr>
                <w:rPr>
                  <w:b w:val="0"/>
                  <w:bCs w:val="0"/>
                </w:rPr>
                <w:id w:val="-69577986"/>
                <w:placeholder>
                  <w:docPart w:val="100072A68A854261AE83E3E03F274001"/>
                </w:placeholder>
                <w:temporary/>
                <w:showingPlcHdr/>
                <w15:appearance w15:val="hidden"/>
              </w:sdtPr>
              <w:sdtEndPr>
                <w:rPr>
                  <w:color w:val="1D1C1D"/>
                  <w:szCs w:val="24"/>
                </w:rPr>
              </w:sdtEndPr>
              <w:sdtContent>
                <w:r w:rsidR="002B049D" w:rsidRPr="002B049D">
                  <w:rPr>
                    <w:b w:val="0"/>
                    <w:bCs w:val="0"/>
                  </w:rPr>
                  <w:t>Administrative Assistant</w:t>
                </w:r>
              </w:sdtContent>
            </w:sdt>
            <w:r w:rsidR="002B049D" w:rsidRPr="002B049D">
              <w:rPr>
                <w:b w:val="0"/>
                <w:bCs w:val="0"/>
                <w:color w:val="1D1C1D"/>
                <w:szCs w:val="24"/>
              </w:rPr>
              <w:t>Participated in an International Conference held at SRM Arts and Science College – “Trends in Biological Sciences: Impetus on Human Health”</w:t>
            </w:r>
            <w:r w:rsidR="002B049D">
              <w:rPr>
                <w:b w:val="0"/>
                <w:bCs w:val="0"/>
                <w:color w:val="1D1C1D"/>
                <w:szCs w:val="24"/>
              </w:rPr>
              <w:t>.</w:t>
            </w:r>
          </w:p>
          <w:p w14:paraId="5C2B3E03" w14:textId="77777777" w:rsidR="002B049D" w:rsidRDefault="002B049D" w:rsidP="002B049D">
            <w:pPr>
              <w:pStyle w:val="Heading2"/>
            </w:pPr>
          </w:p>
          <w:p w14:paraId="16BA0448" w14:textId="3F7112D8" w:rsidR="002B049D" w:rsidRDefault="002B049D" w:rsidP="002B049D">
            <w:pPr>
              <w:pStyle w:val="Heading2"/>
            </w:pPr>
            <w:r>
              <w:t>11</w:t>
            </w:r>
            <w:r>
              <w:t xml:space="preserve">, </w:t>
            </w:r>
            <w:r>
              <w:t>Dec</w:t>
            </w:r>
            <w:r>
              <w:t xml:space="preserve"> 2023 – </w:t>
            </w:r>
            <w:r>
              <w:t>28</w:t>
            </w:r>
            <w:r>
              <w:t xml:space="preserve">, </w:t>
            </w:r>
            <w:r>
              <w:t xml:space="preserve">Dec </w:t>
            </w:r>
            <w:r>
              <w:t xml:space="preserve">2023 </w:t>
            </w:r>
          </w:p>
          <w:p w14:paraId="43D7E2A6" w14:textId="6008597C" w:rsidR="001026A6" w:rsidRDefault="002B049D" w:rsidP="00312C60">
            <w:r>
              <w:rPr>
                <w:color w:val="1D1C1D"/>
                <w:szCs w:val="24"/>
              </w:rPr>
              <w:t xml:space="preserve">Hands on training at </w:t>
            </w:r>
            <w:proofErr w:type="spellStart"/>
            <w:r>
              <w:rPr>
                <w:color w:val="1D1C1D"/>
                <w:szCs w:val="24"/>
              </w:rPr>
              <w:t>Atheenapandian</w:t>
            </w:r>
            <w:proofErr w:type="spellEnd"/>
            <w:r>
              <w:rPr>
                <w:color w:val="1D1C1D"/>
                <w:szCs w:val="24"/>
              </w:rPr>
              <w:t xml:space="preserve"> Organization</w:t>
            </w:r>
            <w:r>
              <w:rPr>
                <w:color w:val="1D1C1D"/>
                <w:szCs w:val="24"/>
              </w:rPr>
              <w:t>.</w:t>
            </w:r>
            <w:r>
              <w:rPr>
                <w:color w:val="1D1C1D"/>
                <w:szCs w:val="24"/>
              </w:rPr>
              <w:t xml:space="preserve"> </w:t>
            </w:r>
            <w:r w:rsidR="001026A6">
              <w:t xml:space="preserve"> </w:t>
            </w:r>
          </w:p>
          <w:p w14:paraId="4C1EC0BD" w14:textId="1D0BF232" w:rsidR="001026A6" w:rsidRDefault="002B049D" w:rsidP="00312C60">
            <w:pPr>
              <w:pStyle w:val="Heading1"/>
            </w:pPr>
            <w:r>
              <w:t>SKILLS</w:t>
            </w:r>
          </w:p>
          <w:p w14:paraId="788BD4CA" w14:textId="77777777" w:rsidR="00A14A0C" w:rsidRDefault="00A14A0C" w:rsidP="00A14A0C">
            <w:pPr>
              <w:spacing w:before="180" w:after="180" w:line="276" w:lineRule="auto"/>
              <w:ind w:right="180"/>
              <w:jc w:val="both"/>
              <w:rPr>
                <w:b/>
                <w:bCs/>
                <w:color w:val="1D1C1D"/>
                <w:sz w:val="24"/>
                <w:szCs w:val="28"/>
              </w:rPr>
            </w:pPr>
            <w:r>
              <w:rPr>
                <w:b/>
                <w:bCs/>
                <w:color w:val="1D1C1D"/>
                <w:sz w:val="24"/>
                <w:szCs w:val="28"/>
              </w:rPr>
              <w:t>TECHNICAL SKILLS</w:t>
            </w:r>
          </w:p>
          <w:p w14:paraId="276F319C" w14:textId="77777777" w:rsidR="00A14A0C" w:rsidRDefault="00A14A0C" w:rsidP="00A14A0C">
            <w:pPr>
              <w:pStyle w:val="ListParagraph"/>
              <w:numPr>
                <w:ilvl w:val="0"/>
                <w:numId w:val="11"/>
              </w:numPr>
              <w:spacing w:before="180" w:after="180" w:line="276" w:lineRule="auto"/>
              <w:ind w:right="180"/>
              <w:contextualSpacing/>
              <w:jc w:val="both"/>
              <w:rPr>
                <w:color w:val="1D1C1D"/>
                <w:sz w:val="22"/>
              </w:rPr>
            </w:pPr>
            <w:r w:rsidRPr="00D86926">
              <w:rPr>
                <w:color w:val="1D1C1D"/>
                <w:sz w:val="22"/>
              </w:rPr>
              <w:t>Biomedical equipment handling</w:t>
            </w:r>
          </w:p>
          <w:p w14:paraId="6FCEFA9F" w14:textId="77777777" w:rsidR="00A14A0C" w:rsidRDefault="00A14A0C" w:rsidP="00A14A0C">
            <w:pPr>
              <w:pStyle w:val="ListParagraph"/>
              <w:numPr>
                <w:ilvl w:val="0"/>
                <w:numId w:val="11"/>
              </w:numPr>
              <w:spacing w:before="180" w:after="180" w:line="276" w:lineRule="auto"/>
              <w:ind w:right="180"/>
              <w:contextualSpacing/>
              <w:jc w:val="both"/>
              <w:rPr>
                <w:color w:val="1D1C1D"/>
                <w:sz w:val="22"/>
              </w:rPr>
            </w:pPr>
            <w:r>
              <w:rPr>
                <w:color w:val="1D1C1D"/>
                <w:sz w:val="22"/>
              </w:rPr>
              <w:t>Basics of troubleshooting</w:t>
            </w:r>
          </w:p>
          <w:p w14:paraId="72719481" w14:textId="77777777" w:rsidR="00A14A0C" w:rsidRPr="00A14A0C" w:rsidRDefault="00A14A0C" w:rsidP="00A14A0C">
            <w:pPr>
              <w:pStyle w:val="ListParagraph"/>
              <w:numPr>
                <w:ilvl w:val="0"/>
                <w:numId w:val="11"/>
              </w:numPr>
              <w:spacing w:before="180" w:after="180" w:line="276" w:lineRule="auto"/>
              <w:ind w:right="180"/>
              <w:contextualSpacing/>
              <w:jc w:val="both"/>
              <w:rPr>
                <w:b/>
                <w:bCs/>
                <w:color w:val="1D1C1D"/>
                <w:sz w:val="24"/>
                <w:szCs w:val="28"/>
              </w:rPr>
            </w:pPr>
            <w:r w:rsidRPr="006A4885">
              <w:rPr>
                <w:color w:val="1D1C1D"/>
                <w:sz w:val="22"/>
              </w:rPr>
              <w:t xml:space="preserve">Basics of c, </w:t>
            </w:r>
            <w:proofErr w:type="spellStart"/>
            <w:r w:rsidRPr="006A4885">
              <w:rPr>
                <w:color w:val="1D1C1D"/>
                <w:sz w:val="22"/>
              </w:rPr>
              <w:t>c++</w:t>
            </w:r>
            <w:proofErr w:type="spellEnd"/>
            <w:r w:rsidRPr="006A4885">
              <w:rPr>
                <w:color w:val="1D1C1D"/>
                <w:sz w:val="22"/>
              </w:rPr>
              <w:t>, python, java</w:t>
            </w:r>
          </w:p>
          <w:p w14:paraId="04CBBEA8" w14:textId="376E41CB" w:rsidR="00A14A0C" w:rsidRPr="00A14A0C" w:rsidRDefault="00A14A0C" w:rsidP="00A14A0C">
            <w:pPr>
              <w:pStyle w:val="ListParagraph"/>
              <w:numPr>
                <w:ilvl w:val="0"/>
                <w:numId w:val="11"/>
              </w:numPr>
              <w:spacing w:before="180" w:after="180" w:line="276" w:lineRule="auto"/>
              <w:ind w:right="180"/>
              <w:contextualSpacing/>
              <w:jc w:val="both"/>
              <w:rPr>
                <w:b/>
                <w:bCs/>
                <w:color w:val="1D1C1D"/>
                <w:sz w:val="24"/>
                <w:szCs w:val="28"/>
              </w:rPr>
            </w:pPr>
            <w:r>
              <w:rPr>
                <w:color w:val="1D1C1D"/>
                <w:sz w:val="22"/>
              </w:rPr>
              <w:t>Basics of HTML, CSS, JS.</w:t>
            </w:r>
          </w:p>
          <w:p w14:paraId="692E0691" w14:textId="04076900" w:rsidR="00A14A0C" w:rsidRDefault="00A14A0C" w:rsidP="00A14A0C">
            <w:pPr>
              <w:spacing w:before="180" w:after="180" w:line="276" w:lineRule="auto"/>
              <w:ind w:right="180"/>
              <w:jc w:val="both"/>
              <w:rPr>
                <w:b/>
                <w:bCs/>
                <w:color w:val="1D1C1D"/>
                <w:sz w:val="24"/>
                <w:szCs w:val="28"/>
              </w:rPr>
            </w:pPr>
            <w:r>
              <w:rPr>
                <w:b/>
                <w:bCs/>
                <w:color w:val="1D1C1D"/>
                <w:sz w:val="24"/>
                <w:szCs w:val="28"/>
              </w:rPr>
              <w:t>SOFT</w:t>
            </w:r>
            <w:r>
              <w:rPr>
                <w:b/>
                <w:bCs/>
                <w:color w:val="1D1C1D"/>
                <w:sz w:val="24"/>
                <w:szCs w:val="28"/>
              </w:rPr>
              <w:t xml:space="preserve"> SKILLS</w:t>
            </w:r>
          </w:p>
          <w:p w14:paraId="15D1A4F3" w14:textId="77777777" w:rsidR="00A14A0C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color w:val="1D1C1D"/>
                <w:sz w:val="22"/>
              </w:rPr>
            </w:pPr>
            <w:r w:rsidRPr="00D64C91">
              <w:rPr>
                <w:color w:val="1D1C1D"/>
                <w:sz w:val="22"/>
              </w:rPr>
              <w:t>Problem solving</w:t>
            </w:r>
            <w:r>
              <w:rPr>
                <w:color w:val="1D1C1D"/>
                <w:sz w:val="22"/>
              </w:rPr>
              <w:t xml:space="preserve">              </w:t>
            </w:r>
          </w:p>
          <w:p w14:paraId="5A6A36D6" w14:textId="0C2D9AD8" w:rsidR="00A14A0C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color w:val="1D1C1D"/>
                <w:sz w:val="22"/>
              </w:rPr>
            </w:pPr>
            <w:r>
              <w:rPr>
                <w:color w:val="1D1C1D"/>
                <w:sz w:val="22"/>
              </w:rPr>
              <w:t xml:space="preserve">Collaboration </w:t>
            </w:r>
          </w:p>
          <w:p w14:paraId="496B658C" w14:textId="77777777" w:rsidR="00A14A0C" w:rsidRPr="00A14A0C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rFonts w:cstheme="minorBidi"/>
                <w:color w:val="1D1C1D"/>
                <w:sz w:val="22"/>
              </w:rPr>
            </w:pPr>
            <w:r w:rsidRPr="00D64C91">
              <w:rPr>
                <w:color w:val="1D1C1D"/>
                <w:sz w:val="22"/>
              </w:rPr>
              <w:t>Flexibility</w:t>
            </w:r>
            <w:r>
              <w:rPr>
                <w:color w:val="1D1C1D"/>
                <w:sz w:val="22"/>
              </w:rPr>
              <w:t xml:space="preserve">                          </w:t>
            </w:r>
          </w:p>
          <w:p w14:paraId="37C69F76" w14:textId="5D5430A3" w:rsidR="00A14A0C" w:rsidRPr="001F1F67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rFonts w:cstheme="minorBidi"/>
                <w:color w:val="1D1C1D"/>
                <w:sz w:val="22"/>
              </w:rPr>
            </w:pPr>
            <w:r>
              <w:rPr>
                <w:rFonts w:cstheme="minorHAnsi"/>
                <w:color w:val="000000" w:themeColor="text1"/>
                <w:sz w:val="22"/>
              </w:rPr>
              <w:t>Critical Thinking</w:t>
            </w:r>
          </w:p>
          <w:p w14:paraId="418784E9" w14:textId="77777777" w:rsidR="00A14A0C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color w:val="1D1C1D"/>
                <w:sz w:val="22"/>
              </w:rPr>
            </w:pPr>
            <w:r w:rsidRPr="001F1F67">
              <w:rPr>
                <w:color w:val="1D1C1D"/>
                <w:sz w:val="22"/>
              </w:rPr>
              <w:t>Communication</w:t>
            </w:r>
            <w:r w:rsidRPr="001F1F67">
              <w:rPr>
                <w:color w:val="1D1C1D"/>
                <w:sz w:val="22"/>
              </w:rPr>
              <w:tab/>
              <w:t xml:space="preserve">            </w:t>
            </w:r>
          </w:p>
          <w:p w14:paraId="59E04509" w14:textId="30D13C2D" w:rsidR="00A14A0C" w:rsidRPr="001F1F67" w:rsidRDefault="00A14A0C" w:rsidP="00A14A0C">
            <w:pPr>
              <w:pStyle w:val="ListParagraph"/>
              <w:numPr>
                <w:ilvl w:val="0"/>
                <w:numId w:val="12"/>
              </w:numPr>
              <w:spacing w:before="180" w:after="180" w:line="276" w:lineRule="auto"/>
              <w:ind w:right="180"/>
              <w:contextualSpacing/>
              <w:rPr>
                <w:color w:val="1D1C1D"/>
                <w:sz w:val="22"/>
              </w:rPr>
            </w:pPr>
            <w:r w:rsidRPr="001F1F67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1F1F67">
              <w:rPr>
                <w:color w:val="1D1C1D"/>
                <w:sz w:val="22"/>
              </w:rPr>
              <w:t>Organization</w:t>
            </w:r>
          </w:p>
          <w:p w14:paraId="4E63B5E0" w14:textId="6BAE9475" w:rsidR="00A14A0C" w:rsidRPr="00A14A0C" w:rsidRDefault="00A14A0C" w:rsidP="00A14A0C">
            <w:pPr>
              <w:pStyle w:val="Heading1"/>
            </w:pPr>
            <w:r>
              <w:t>LANGUAGES</w:t>
            </w:r>
          </w:p>
          <w:p w14:paraId="386B45FC" w14:textId="77777777" w:rsidR="00A14A0C" w:rsidRPr="00A14A0C" w:rsidRDefault="00A14A0C" w:rsidP="00A14A0C">
            <w:pPr>
              <w:pStyle w:val="ListBullet"/>
              <w:tabs>
                <w:tab w:val="clear" w:pos="360"/>
              </w:tabs>
              <w:spacing w:after="0" w:line="276" w:lineRule="auto"/>
              <w:ind w:left="2061"/>
              <w:contextualSpacing/>
              <w:rPr>
                <w:color w:val="000000" w:themeColor="text1"/>
                <w:sz w:val="20"/>
              </w:rPr>
            </w:pPr>
            <w:r w:rsidRPr="00825DBF">
              <w:rPr>
                <w:color w:val="000000" w:themeColor="text1"/>
                <w:szCs w:val="24"/>
              </w:rPr>
              <w:t xml:space="preserve">Tamil      </w:t>
            </w:r>
            <w:r w:rsidRPr="00825DBF">
              <w:rPr>
                <w:color w:val="000000" w:themeColor="text1"/>
              </w:rPr>
              <w:t xml:space="preserve">                               </w:t>
            </w:r>
          </w:p>
          <w:p w14:paraId="624535BA" w14:textId="0B3CD95C" w:rsidR="00A14A0C" w:rsidRPr="001F1F67" w:rsidRDefault="00A14A0C" w:rsidP="00A14A0C">
            <w:pPr>
              <w:pStyle w:val="ListBullet"/>
              <w:tabs>
                <w:tab w:val="clear" w:pos="360"/>
              </w:tabs>
              <w:spacing w:after="0" w:line="276" w:lineRule="auto"/>
              <w:ind w:left="2061"/>
              <w:contextualSpacing/>
              <w:rPr>
                <w:color w:val="000000" w:themeColor="text1"/>
                <w:sz w:val="20"/>
              </w:rPr>
            </w:pPr>
            <w:r w:rsidRPr="00825DBF">
              <w:rPr>
                <w:color w:val="000000" w:themeColor="text1"/>
                <w:szCs w:val="24"/>
              </w:rPr>
              <w:t xml:space="preserve">English                  </w:t>
            </w:r>
          </w:p>
          <w:p w14:paraId="5061D67D" w14:textId="2C29B1E9" w:rsidR="001026A6" w:rsidRDefault="00A14A0C" w:rsidP="00312C60">
            <w:pPr>
              <w:pStyle w:val="Heading1"/>
            </w:pPr>
            <w:r>
              <w:t>CERTIFICATION</w:t>
            </w:r>
          </w:p>
          <w:p w14:paraId="1234BF2D" w14:textId="6B2C4413" w:rsidR="00A14A0C" w:rsidRDefault="00A14A0C" w:rsidP="00A14A0C">
            <w:pPr>
              <w:pStyle w:val="ListParagraph"/>
              <w:numPr>
                <w:ilvl w:val="0"/>
                <w:numId w:val="13"/>
              </w:numPr>
              <w:spacing w:before="180" w:after="180" w:line="276" w:lineRule="auto"/>
              <w:ind w:right="180"/>
              <w:contextualSpacing/>
              <w:rPr>
                <w:color w:val="1D1C1D"/>
                <w:sz w:val="22"/>
              </w:rPr>
            </w:pPr>
            <w:r>
              <w:rPr>
                <w:color w:val="1D1C1D"/>
                <w:sz w:val="22"/>
              </w:rPr>
              <w:t>Elite Certificate in NPTEL for the course “Introduction to Biomimicry” with 68%</w:t>
            </w:r>
          </w:p>
          <w:p w14:paraId="546E67DB" w14:textId="47A39F8A" w:rsidR="001026A6" w:rsidRDefault="001026A6" w:rsidP="00312C60"/>
          <w:p w14:paraId="664DEA0E" w14:textId="41F2A8E8" w:rsidR="001026A6" w:rsidRPr="00590471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54848382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F530E9A" w14:textId="0CB1FACF" w:rsidR="002B049D" w:rsidRDefault="002B049D" w:rsidP="002B049D">
            <w:pPr>
              <w:pStyle w:val="Heading3"/>
            </w:pPr>
            <w:r>
              <w:t>PROFILE</w:t>
            </w:r>
          </w:p>
          <w:p w14:paraId="18AC606D" w14:textId="5799DF3C" w:rsidR="001026A6" w:rsidRDefault="002B049D" w:rsidP="002B049D">
            <w:pPr>
              <w:spacing w:before="180" w:after="180" w:line="276" w:lineRule="auto"/>
              <w:ind w:right="180"/>
              <w:jc w:val="both"/>
              <w:rPr>
                <w:rFonts w:ascii="Times New Roman" w:hAnsi="Times New Roman"/>
              </w:rPr>
            </w:pPr>
            <w:r w:rsidRPr="002B049D">
              <w:rPr>
                <w:color w:val="FFFFFF" w:themeColor="background1"/>
                <w:szCs w:val="24"/>
              </w:rPr>
              <w:t>An undergraduate Student at Sathyabama Institute of Science and Technology pursuing biomedical engineering in the 3</w:t>
            </w:r>
            <w:r w:rsidRPr="002B049D">
              <w:rPr>
                <w:color w:val="FFFFFF" w:themeColor="background1"/>
                <w:szCs w:val="24"/>
                <w:vertAlign w:val="superscript"/>
              </w:rPr>
              <w:t>rd</w:t>
            </w:r>
            <w:r w:rsidRPr="002B049D">
              <w:rPr>
                <w:color w:val="FFFFFF" w:themeColor="background1"/>
                <w:szCs w:val="24"/>
              </w:rPr>
              <w:t xml:space="preserve"> year with basic knowledge in this interdisciplinary field seeking an </w:t>
            </w:r>
            <w:r>
              <w:rPr>
                <w:color w:val="FFFFFF" w:themeColor="background1"/>
                <w:szCs w:val="24"/>
              </w:rPr>
              <w:t>o</w:t>
            </w:r>
            <w:r w:rsidRPr="002B049D">
              <w:rPr>
                <w:color w:val="FFFFFF" w:themeColor="background1"/>
                <w:szCs w:val="24"/>
              </w:rPr>
              <w:t>pportunity to apply theoretical knowledge into practical experiences in the field of Biomedical Engineering.</w:t>
            </w:r>
          </w:p>
        </w:tc>
        <w:tc>
          <w:tcPr>
            <w:tcW w:w="1062" w:type="dxa"/>
            <w:vMerge/>
            <w:tcBorders>
              <w:bottom w:val="nil"/>
            </w:tcBorders>
          </w:tcPr>
          <w:p w14:paraId="27FBE687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05C793FA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3BB137F4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7AB5FA13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D63F45C" wp14:editId="3EA24653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111CCDB" w14:textId="685CA0FC" w:rsidR="001026A6" w:rsidRPr="00071E84" w:rsidRDefault="002B049D" w:rsidP="002B049D">
            <w:pPr>
              <w:pStyle w:val="Information"/>
            </w:pPr>
            <w:proofErr w:type="spellStart"/>
            <w:r>
              <w:t>Thiruvottiyur</w:t>
            </w:r>
            <w:proofErr w:type="spellEnd"/>
            <w:r>
              <w:t>, Chennai.</w:t>
            </w:r>
          </w:p>
        </w:tc>
        <w:tc>
          <w:tcPr>
            <w:tcW w:w="1062" w:type="dxa"/>
            <w:vMerge/>
          </w:tcPr>
          <w:p w14:paraId="22EC95B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9389B78" w14:textId="77777777" w:rsidR="001026A6" w:rsidRDefault="001026A6" w:rsidP="00312C60">
            <w:pPr>
              <w:pStyle w:val="Heading1"/>
            </w:pPr>
          </w:p>
        </w:tc>
      </w:tr>
      <w:tr w:rsidR="001026A6" w14:paraId="4C00B5D7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8BC564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C466B9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9B11A6" w14:textId="77777777" w:rsidR="001026A6" w:rsidRDefault="001026A6" w:rsidP="00312C60">
            <w:pPr>
              <w:pStyle w:val="Heading1"/>
            </w:pPr>
          </w:p>
        </w:tc>
      </w:tr>
      <w:tr w:rsidR="001026A6" w14:paraId="4D3F25D2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524CDD35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270B8AA" wp14:editId="69693BC7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9CF2DDE" w14:textId="511C235B" w:rsidR="001026A6" w:rsidRPr="00222466" w:rsidRDefault="002B049D" w:rsidP="00312C60">
            <w:pPr>
              <w:pStyle w:val="Information"/>
            </w:pPr>
            <w:r>
              <w:t>+91 9042774184</w:t>
            </w:r>
          </w:p>
        </w:tc>
        <w:tc>
          <w:tcPr>
            <w:tcW w:w="1062" w:type="dxa"/>
            <w:vMerge/>
          </w:tcPr>
          <w:p w14:paraId="4C1F81E7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FC7561A" w14:textId="77777777" w:rsidR="001026A6" w:rsidRDefault="001026A6" w:rsidP="00312C60">
            <w:pPr>
              <w:pStyle w:val="Heading1"/>
            </w:pPr>
          </w:p>
        </w:tc>
      </w:tr>
      <w:tr w:rsidR="001026A6" w14:paraId="30309900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A9AC53B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6E8D170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5B9B3B9" w14:textId="77777777" w:rsidR="001026A6" w:rsidRDefault="001026A6" w:rsidP="00312C60">
            <w:pPr>
              <w:pStyle w:val="Heading1"/>
            </w:pPr>
          </w:p>
        </w:tc>
      </w:tr>
      <w:tr w:rsidR="001026A6" w14:paraId="760BB96C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536A51D7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5274266" wp14:editId="4E2AF542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0D291D4" w14:textId="059A3E00" w:rsidR="001026A6" w:rsidRPr="00222466" w:rsidRDefault="002B049D" w:rsidP="00312C60">
            <w:pPr>
              <w:pStyle w:val="Information"/>
            </w:pPr>
            <w:r>
              <w:t>shainny04@gmail.com</w:t>
            </w:r>
          </w:p>
        </w:tc>
        <w:tc>
          <w:tcPr>
            <w:tcW w:w="1062" w:type="dxa"/>
            <w:vMerge/>
          </w:tcPr>
          <w:p w14:paraId="19313B0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0B11F55" w14:textId="77777777" w:rsidR="001026A6" w:rsidRDefault="001026A6" w:rsidP="00312C60">
            <w:pPr>
              <w:pStyle w:val="Heading1"/>
            </w:pPr>
          </w:p>
        </w:tc>
      </w:tr>
      <w:tr w:rsidR="001026A6" w14:paraId="5D15E7C5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3AD55141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249B0F8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BB014AB" w14:textId="77777777" w:rsidR="001026A6" w:rsidRDefault="001026A6" w:rsidP="00312C60">
            <w:pPr>
              <w:pStyle w:val="Heading1"/>
            </w:pPr>
          </w:p>
        </w:tc>
      </w:tr>
      <w:tr w:rsidR="001026A6" w14:paraId="6AB826E8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2C694FF4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10FB346" wp14:editId="325D7D8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F2CFFE2" w14:textId="6D7CFCD2" w:rsidR="001026A6" w:rsidRPr="00222466" w:rsidRDefault="002B049D" w:rsidP="00312C60">
            <w:pPr>
              <w:pStyle w:val="Information"/>
            </w:pPr>
            <w:r w:rsidRPr="00F31E7C">
              <w:rPr>
                <w:szCs w:val="24"/>
              </w:rPr>
              <w:t>https://www.linkedin.com/in/infant-shainny-a-596542251</w:t>
            </w:r>
          </w:p>
        </w:tc>
        <w:tc>
          <w:tcPr>
            <w:tcW w:w="1062" w:type="dxa"/>
            <w:vMerge/>
          </w:tcPr>
          <w:p w14:paraId="5C615C70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E241EA3" w14:textId="77777777" w:rsidR="001026A6" w:rsidRDefault="001026A6" w:rsidP="00312C60">
            <w:pPr>
              <w:pStyle w:val="Heading1"/>
            </w:pPr>
          </w:p>
        </w:tc>
      </w:tr>
      <w:tr w:rsidR="001026A6" w14:paraId="67B684A3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2A9757D5" w14:textId="6F482F7F" w:rsidR="001026A6" w:rsidRPr="007443A0" w:rsidRDefault="001026A6" w:rsidP="00312C60">
            <w:pPr>
              <w:pStyle w:val="Information"/>
            </w:pPr>
          </w:p>
        </w:tc>
        <w:tc>
          <w:tcPr>
            <w:tcW w:w="1062" w:type="dxa"/>
          </w:tcPr>
          <w:p w14:paraId="0B115C40" w14:textId="77777777" w:rsidR="001026A6" w:rsidRDefault="001026A6" w:rsidP="00312C60"/>
        </w:tc>
        <w:tc>
          <w:tcPr>
            <w:tcW w:w="6137" w:type="dxa"/>
            <w:vMerge/>
          </w:tcPr>
          <w:p w14:paraId="340CBCDF" w14:textId="77777777" w:rsidR="001026A6" w:rsidRDefault="001026A6" w:rsidP="00312C60"/>
        </w:tc>
      </w:tr>
    </w:tbl>
    <w:p w14:paraId="600B41F2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16523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1B6A" w14:textId="77777777" w:rsidR="0016523B" w:rsidRDefault="0016523B" w:rsidP="00590471">
      <w:r>
        <w:separator/>
      </w:r>
    </w:p>
  </w:endnote>
  <w:endnote w:type="continuationSeparator" w:id="0">
    <w:p w14:paraId="39313507" w14:textId="77777777" w:rsidR="0016523B" w:rsidRDefault="0016523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FA4C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C71A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782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2F67" w14:textId="77777777" w:rsidR="0016523B" w:rsidRDefault="0016523B" w:rsidP="00590471">
      <w:r>
        <w:separator/>
      </w:r>
    </w:p>
  </w:footnote>
  <w:footnote w:type="continuationSeparator" w:id="0">
    <w:p w14:paraId="61910D03" w14:textId="77777777" w:rsidR="0016523B" w:rsidRDefault="0016523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4711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47B4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E4C4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6291225"/>
    <w:multiLevelType w:val="hybridMultilevel"/>
    <w:tmpl w:val="5E3459F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0BF1854"/>
    <w:multiLevelType w:val="hybridMultilevel"/>
    <w:tmpl w:val="E9DE8652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D1813"/>
    <w:multiLevelType w:val="hybridMultilevel"/>
    <w:tmpl w:val="E83E15F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8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9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1"/>
  </w:num>
  <w:num w:numId="11" w16cid:durableId="957567741">
    <w:abstractNumId w:val="6"/>
  </w:num>
  <w:num w:numId="12" w16cid:durableId="1928272280">
    <w:abstractNumId w:val="7"/>
  </w:num>
  <w:num w:numId="13" w16cid:durableId="760175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49D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6523B"/>
    <w:rsid w:val="001F5586"/>
    <w:rsid w:val="0020728B"/>
    <w:rsid w:val="00222466"/>
    <w:rsid w:val="00244850"/>
    <w:rsid w:val="00271E45"/>
    <w:rsid w:val="002951A6"/>
    <w:rsid w:val="002B049D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A14A0C"/>
    <w:rsid w:val="00B62156"/>
    <w:rsid w:val="00B6466C"/>
    <w:rsid w:val="00B74FA6"/>
    <w:rsid w:val="00BB07AE"/>
    <w:rsid w:val="00BF4D49"/>
    <w:rsid w:val="00C422FD"/>
    <w:rsid w:val="00C4452C"/>
    <w:rsid w:val="00C57C37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F0F39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4A0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10"/>
    <w:qFormat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nny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C83B299E9D4E43878DF62801606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4A1D-C5D7-4218-8760-804A8D14E58F}"/>
      </w:docPartPr>
      <w:docPartBody>
        <w:p w:rsidR="00000000" w:rsidRDefault="00000000">
          <w:pPr>
            <w:pStyle w:val="F7C83B299E9D4E43878DF6280160670D"/>
          </w:pPr>
          <w:r w:rsidRPr="000F7D04">
            <w:t>Experience</w:t>
          </w:r>
        </w:p>
      </w:docPartBody>
    </w:docPart>
    <w:docPart>
      <w:docPartPr>
        <w:name w:val="100072A68A854261AE83E3E03F274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554E4-F260-42B1-BD8D-1DD5E6505DDE}"/>
      </w:docPartPr>
      <w:docPartBody>
        <w:p w:rsidR="00000000" w:rsidRDefault="00000000">
          <w:pPr>
            <w:pStyle w:val="100072A68A854261AE83E3E03F274001"/>
          </w:pPr>
          <w:r>
            <w:t>Administrative Assistant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54"/>
    <w:rsid w:val="0062604A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18927F33F4034B03A210E00A12DAE">
    <w:name w:val="E3418927F33F4034B03A210E00A12DAE"/>
  </w:style>
  <w:style w:type="paragraph" w:customStyle="1" w:styleId="F7C83B299E9D4E43878DF6280160670D">
    <w:name w:val="F7C83B299E9D4E43878DF6280160670D"/>
  </w:style>
  <w:style w:type="paragraph" w:customStyle="1" w:styleId="7D88D30F2FCB4FA39212B285C5CD69C1">
    <w:name w:val="7D88D30F2FCB4FA39212B285C5CD69C1"/>
  </w:style>
  <w:style w:type="paragraph" w:customStyle="1" w:styleId="715F50904E1D4BA380FE027598BC8826">
    <w:name w:val="715F50904E1D4BA380FE027598BC8826"/>
  </w:style>
  <w:style w:type="paragraph" w:customStyle="1" w:styleId="0BC404FDB4274C93AED2CF9665FDF471">
    <w:name w:val="0BC404FDB4274C93AED2CF9665FDF471"/>
  </w:style>
  <w:style w:type="paragraph" w:customStyle="1" w:styleId="090DE6728C304778AE471513F6301A9D">
    <w:name w:val="090DE6728C304778AE471513F6301A9D"/>
  </w:style>
  <w:style w:type="paragraph" w:customStyle="1" w:styleId="100072A68A854261AE83E3E03F274001">
    <w:name w:val="100072A68A854261AE83E3E03F274001"/>
  </w:style>
  <w:style w:type="paragraph" w:customStyle="1" w:styleId="EFE20E4DAD2846F991D45053F4D1EBA5">
    <w:name w:val="EFE20E4DAD2846F991D45053F4D1EBA5"/>
  </w:style>
  <w:style w:type="paragraph" w:customStyle="1" w:styleId="6E3467B26E4B41F8BA2FEC0BCEEC28F7">
    <w:name w:val="6E3467B26E4B41F8BA2FEC0BCEEC28F7"/>
  </w:style>
  <w:style w:type="paragraph" w:customStyle="1" w:styleId="1008D118F3DC4930A4B026A6DCC10D5D">
    <w:name w:val="1008D118F3DC4930A4B026A6DCC10D5D"/>
  </w:style>
  <w:style w:type="paragraph" w:customStyle="1" w:styleId="9AB0AE204B2D4DCE848DC741D90DABF5">
    <w:name w:val="9AB0AE204B2D4DCE848DC741D90DABF5"/>
  </w:style>
  <w:style w:type="paragraph" w:customStyle="1" w:styleId="BCBB6478884C4C358C621E47FA711B0C">
    <w:name w:val="BCBB6478884C4C358C621E47FA711B0C"/>
  </w:style>
  <w:style w:type="paragraph" w:customStyle="1" w:styleId="C063B7C0B2BA4CB2A948C2802FBE06CC">
    <w:name w:val="C063B7C0B2BA4CB2A948C2802FBE06CC"/>
  </w:style>
  <w:style w:type="paragraph" w:customStyle="1" w:styleId="27C5F3BBF50E46EAA2346F80875AE2D9">
    <w:name w:val="27C5F3BBF50E46EAA2346F80875AE2D9"/>
  </w:style>
  <w:style w:type="paragraph" w:customStyle="1" w:styleId="E305182D26DB4E649FF00F11CC8E6BC2">
    <w:name w:val="E305182D26DB4E649FF00F11CC8E6BC2"/>
  </w:style>
  <w:style w:type="paragraph" w:customStyle="1" w:styleId="0FC45C36C7ED404C94440A5861272D1E">
    <w:name w:val="0FC45C36C7ED404C94440A5861272D1E"/>
  </w:style>
  <w:style w:type="paragraph" w:customStyle="1" w:styleId="D71794867F0D484DB252C50E78399882">
    <w:name w:val="D71794867F0D484DB252C50E78399882"/>
  </w:style>
  <w:style w:type="paragraph" w:customStyle="1" w:styleId="13B1426ABDA945269F00DA53C116F3A6">
    <w:name w:val="13B1426ABDA945269F00DA53C116F3A6"/>
  </w:style>
  <w:style w:type="paragraph" w:customStyle="1" w:styleId="74B0A670930849AD9A5CA43269D2D89E">
    <w:name w:val="74B0A670930849AD9A5CA43269D2D89E"/>
  </w:style>
  <w:style w:type="paragraph" w:customStyle="1" w:styleId="074EBDD928F44B8890C411631C53EBC1">
    <w:name w:val="074EBDD928F44B8890C411631C53EBC1"/>
  </w:style>
  <w:style w:type="paragraph" w:customStyle="1" w:styleId="69CAA11E640041248EF06FA681B802F1">
    <w:name w:val="69CAA11E640041248EF06FA681B802F1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kern w:val="0"/>
      <w:szCs w:val="17"/>
      <w:lang w:val="en-GB" w:eastAsia="en-US"/>
      <w14:ligatures w14:val="none"/>
    </w:rPr>
  </w:style>
  <w:style w:type="paragraph" w:customStyle="1" w:styleId="C46948321A1F4029BA5F917B43DAAF13">
    <w:name w:val="C46948321A1F4029BA5F917B43DAAF13"/>
  </w:style>
  <w:style w:type="paragraph" w:customStyle="1" w:styleId="1B0659CA65F749AB9B2D8225F4D537C7">
    <w:name w:val="1B0659CA65F749AB9B2D8225F4D537C7"/>
  </w:style>
  <w:style w:type="paragraph" w:customStyle="1" w:styleId="392446DA74AB4631A8EC4550E6B405C5">
    <w:name w:val="392446DA74AB4631A8EC4550E6B405C5"/>
  </w:style>
  <w:style w:type="paragraph" w:customStyle="1" w:styleId="2162BF80B34A40278ED9E7ECCDF115C5">
    <w:name w:val="2162BF80B34A40278ED9E7ECCDF115C5"/>
  </w:style>
  <w:style w:type="paragraph" w:customStyle="1" w:styleId="AA6A0036C05A426BA59E82EF3DD331EC">
    <w:name w:val="AA6A0036C05A426BA59E82EF3DD331EC"/>
  </w:style>
  <w:style w:type="paragraph" w:customStyle="1" w:styleId="C17383829FF24E968E2BBA83BD27B475">
    <w:name w:val="C17383829FF24E968E2BBA83BD27B475"/>
  </w:style>
  <w:style w:type="paragraph" w:customStyle="1" w:styleId="7E3C0E1508E747ADB9A68BA4235C5642">
    <w:name w:val="7E3C0E1508E747ADB9A68BA4235C5642"/>
    <w:rsid w:val="00FE4754"/>
  </w:style>
  <w:style w:type="paragraph" w:customStyle="1" w:styleId="C4E14AE99E234E77A75BE1EF96ECC285">
    <w:name w:val="C4E14AE99E234E77A75BE1EF96ECC285"/>
    <w:rsid w:val="00FE4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2024-03-18T16:21:00Z</dcterms:created>
  <dcterms:modified xsi:type="dcterms:W3CDTF">2024-03-18T16:40:00Z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